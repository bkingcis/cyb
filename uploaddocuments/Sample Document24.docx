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24" w:rsidRDefault="009107AB">
      <w:pPr>
        <w:pStyle w:val="Date"/>
      </w:pPr>
      <w:r>
        <w:rPr>
          <w:noProof/>
          <w:lang w:eastAsia="en-US"/>
          <w14:ligatures w14:val="none"/>
          <w14:numForm w14:val="default"/>
          <w14:numSpacing w14:val="default"/>
          <w14:cntxtAlts w14:val="0"/>
        </w:rPr>
        <mc:AlternateContent>
          <mc:Choice Requires="wpg">
            <w:drawing>
              <wp:anchor distT="0" distB="2743200" distL="91440" distR="91440" simplePos="0" relativeHeight="251677696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B24" w:rsidRDefault="00C73B24">
                              <w:pPr>
                                <w:pStyle w:val="Name"/>
                              </w:pPr>
                              <w:bookmarkStart w:id="0" w:name="_GoBack"/>
                              <w:bookmarkEnd w:id="0"/>
                            </w:p>
                            <w:sdt>
                              <w:sdtPr>
                                <w:id w:val="972643682"/>
                                <w:placeholder>
                                  <w:docPart w:val="3D2B6B3015654F1BA04FC0C65F415825"/>
                                </w:placeholder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:rsidR="00C73B24" w:rsidRDefault="009107AB">
                                  <w:pPr>
                                    <w:pStyle w:val="KeyPoint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[Job Title]</w:t>
                                  </w:r>
                                </w:p>
                              </w:sdtContent>
                            </w:sdt>
                            <w:p w:rsidR="00C73B24" w:rsidRDefault="009107AB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sdt>
                                <w:sdtPr>
                                  <w:id w:val="-689379014"/>
                                  <w:placeholder>
                                    <w:docPart w:val="3D2B6B3015654F1BA04FC0C65F415825"/>
                                  </w:placeholder>
                                  <w:temporary/>
                                  <w:showingPlcHdr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>
                                    <w:t>[Job Title]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tag w:val=""/>
                                <w:id w:val="85793056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C73B24" w:rsidRDefault="009107AB">
                                  <w:r>
                                    <w:t>[Address 1]</w:t>
                                  </w:r>
                                  <w:r>
                                    <w:br/>
                                    <w:t>[Address 2]</w:t>
                                  </w:r>
                                  <w:r>
                                    <w:br/>
                                    <w:t>[City, ST ZIP Code]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C73B24" w:rsidRDefault="009107AB">
                                  <w:pPr>
                                    <w:pStyle w:val="ContactInfo"/>
                                  </w:pPr>
                                  <w:r>
                                    <w:t>[Telephone]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C73B24" w:rsidRDefault="009107AB">
                                  <w:pPr>
                                    <w:pStyle w:val="ContactInfo"/>
                                  </w:pPr>
                                  <w:r>
                                    <w:t>[Email]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C73B24" w:rsidRDefault="009107AB">
                                  <w:pPr>
                                    <w:pStyle w:val="ContactInfo"/>
                                  </w:pPr>
                                  <w:r>
                                    <w:t>[Website]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0;margin-top:0;width:149.75pt;height:684pt;z-index:251677696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p w:rsidR="00C73B24" w:rsidRDefault="00C73B24">
                        <w:pPr>
                          <w:pStyle w:val="Name"/>
                        </w:pPr>
                        <w:bookmarkStart w:id="1" w:name="_GoBack"/>
                        <w:bookmarkEnd w:id="1"/>
                      </w:p>
                      <w:sdt>
                        <w:sdtPr>
                          <w:id w:val="972643682"/>
                          <w:placeholder>
                            <w:docPart w:val="3D2B6B3015654F1BA04FC0C65F415825"/>
                          </w:placeholder>
                          <w:temporary/>
                          <w:showingPlcHdr/>
                          <w15:appearance w15:val="hidden"/>
                          <w:text/>
                        </w:sdtPr>
                        <w:sdtEndPr/>
                        <w:sdtContent>
                          <w:p w:rsidR="00C73B24" w:rsidRDefault="009107AB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[Job Title]</w:t>
                            </w:r>
                          </w:p>
                        </w:sdtContent>
                      </w:sdt>
                      <w:p w:rsidR="00C73B24" w:rsidRDefault="009107AB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sdt>
                          <w:sdtPr>
                            <w:id w:val="-689379014"/>
                            <w:placeholder>
                              <w:docPart w:val="3D2B6B3015654F1BA04FC0C65F415825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EndPr/>
                          <w:sdtContent>
                            <w:r>
                              <w:t>[Job Title]</w:t>
                            </w:r>
                          </w:sdtContent>
                        </w:sdt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tag w:val=""/>
                          <w:id w:val="857930560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C73B24" w:rsidRDefault="009107AB">
                            <w:r>
                              <w:t>[Address 1]</w:t>
                            </w:r>
                            <w:r>
                              <w:br/>
                              <w:t>[Address 2]</w:t>
                            </w:r>
                            <w:r>
                              <w:br/>
                              <w:t>[City, ST ZIP Code]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showingPlcHdr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C73B24" w:rsidRDefault="009107AB">
                            <w:pPr>
                              <w:pStyle w:val="ContactInfo"/>
                            </w:pPr>
                            <w:r>
                              <w:t>[Telephone]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C73B24" w:rsidRDefault="009107AB">
                            <w:pPr>
                              <w:pStyle w:val="ContactInfo"/>
                            </w:pPr>
                            <w:r>
                              <w:t>[Email]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C73B24" w:rsidRDefault="009107AB">
                            <w:pPr>
                              <w:pStyle w:val="ContactInfo"/>
                            </w:pPr>
                            <w:r>
                              <w:t>[Website]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sdt>
        <w:sdtPr>
          <w:id w:val="-80211151"/>
          <w:placeholder>
            <w:docPart w:val="A75451FA0B984E89A54E81E3714EDB78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>
            <w:t>[Click to select a date]</w:t>
          </w:r>
        </w:sdtContent>
      </w:sdt>
    </w:p>
    <w:p w:rsidR="00C73B24" w:rsidRDefault="009107AB">
      <w:pPr>
        <w:pStyle w:val="Recipient"/>
      </w:pPr>
      <w:sdt>
        <w:sdtPr>
          <w:id w:val="1085264987"/>
          <w:placeholder>
            <w:docPart w:val="C9FC5D2FD3DA476B99D94606CFDB1143"/>
          </w:placeholder>
          <w:temporary/>
          <w:showingPlcHdr/>
          <w15:appearance w15:val="hidden"/>
          <w:text/>
        </w:sdtPr>
        <w:sdtEndPr/>
        <w:sdtContent>
          <w:r>
            <w:t>[Recipient Name]</w:t>
          </w:r>
        </w:sdtContent>
      </w:sdt>
    </w:p>
    <w:p w:rsidR="00C73B24" w:rsidRDefault="009107AB">
      <w:pPr>
        <w:pStyle w:val="Recipient"/>
      </w:pPr>
      <w:sdt>
        <w:sdtPr>
          <w:id w:val="-1189296398"/>
          <w:placeholder>
            <w:docPart w:val="FFC6AC2F28B14DC68D0E0689F647F19A"/>
          </w:placeholder>
          <w:temporary/>
          <w:showingPlcHdr/>
          <w15:appearance w15:val="hidden"/>
          <w:text/>
        </w:sdtPr>
        <w:sdtEndPr/>
        <w:sdtContent>
          <w:r>
            <w:t>[Title]</w:t>
          </w:r>
        </w:sdtContent>
      </w:sdt>
    </w:p>
    <w:p w:rsidR="00C73B24" w:rsidRDefault="009107AB">
      <w:pPr>
        <w:pStyle w:val="Recipient"/>
      </w:pPr>
      <w:sdt>
        <w:sdtPr>
          <w:id w:val="-1336061025"/>
          <w:placeholder>
            <w:docPart w:val="4E3643F24C124DB59ADA2FD23653268A"/>
          </w:placeholder>
          <w:temporary/>
          <w:showingPlcHdr/>
          <w15:appearance w15:val="hidden"/>
          <w:text/>
        </w:sdtPr>
        <w:sdtEndPr/>
        <w:sdtContent>
          <w:r>
            <w:t>[Company Name]</w:t>
          </w:r>
        </w:sdtContent>
      </w:sdt>
    </w:p>
    <w:p w:rsidR="00C73B24" w:rsidRDefault="009107AB">
      <w:pPr>
        <w:pStyle w:val="Recipient"/>
        <w:tabs>
          <w:tab w:val="left" w:pos="4380"/>
        </w:tabs>
      </w:pPr>
      <w:sdt>
        <w:sdtPr>
          <w:id w:val="840900122"/>
          <w:placeholder>
            <w:docPart w:val="C18FC1FDB3FA48DCA8F303573E56D039"/>
          </w:placeholder>
          <w:temporary/>
          <w:showingPlcHdr/>
          <w15:appearance w15:val="hidden"/>
          <w:text/>
        </w:sdtPr>
        <w:sdtEndPr/>
        <w:sdtContent>
          <w:r>
            <w:t>[Street Address]</w:t>
          </w:r>
        </w:sdtContent>
      </w:sdt>
    </w:p>
    <w:p w:rsidR="00C73B24" w:rsidRDefault="009107AB">
      <w:pPr>
        <w:pStyle w:val="Recipient"/>
      </w:pPr>
      <w:sdt>
        <w:sdtPr>
          <w:id w:val="-1247187982"/>
          <w:placeholder>
            <w:docPart w:val="0DB41B89AE114EC085946B6A217504F2"/>
          </w:placeholder>
          <w:temporary/>
          <w:showingPlcHdr/>
          <w15:appearance w15:val="hidden"/>
          <w:text/>
        </w:sdtPr>
        <w:sdtEndPr/>
        <w:sdtContent>
          <w:r>
            <w:t>[City, ST Zip Code]</w:t>
          </w:r>
        </w:sdtContent>
      </w:sdt>
    </w:p>
    <w:p w:rsidR="00C73B24" w:rsidRDefault="009107AB">
      <w:r>
        <w:t xml:space="preserve">Dear </w:t>
      </w:r>
      <w:sdt>
        <w:sdtPr>
          <w:id w:val="1586728313"/>
          <w:placeholder>
            <w:docPart w:val="39E69FE19B8F4220A751E59EB3A5A37C"/>
          </w:placeholder>
          <w:temporary/>
          <w:showingPlcHdr/>
          <w15:appearance w15:val="hidden"/>
          <w:text/>
        </w:sdtPr>
        <w:sdtEndPr/>
        <w:sdtContent>
          <w:r>
            <w:t>[Recipient]</w:t>
          </w:r>
        </w:sdtContent>
      </w:sdt>
      <w:r>
        <w:t>:</w:t>
      </w:r>
    </w:p>
    <w:sdt>
      <w:sdtPr>
        <w:id w:val="413980692"/>
        <w:placeholder>
          <w:docPart w:val="5FC4F76B61864BADB0C3B55432E798EF"/>
        </w:placeholder>
        <w:temporary/>
        <w:showingPlcHdr/>
        <w15:appearance w15:val="hidden"/>
      </w:sdtPr>
      <w:sdtEndPr/>
      <w:sdtContent>
        <w:p w:rsidR="00C73B24" w:rsidRDefault="009107AB">
          <w:r>
            <w:t>If you’re ready to write, just click here and go to it! Or, if you want to customize the look of your letter, you can do that in almost no time…</w:t>
          </w:r>
        </w:p>
        <w:p w:rsidR="00C73B24" w:rsidRDefault="009107AB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C73B24" w:rsidRDefault="009107AB">
          <w:pPr>
            <w:pStyle w:val="ListBullet"/>
          </w:pPr>
          <w:r>
            <w:t>We’ve also created styles that let you match the formatting you see in this let</w:t>
          </w:r>
          <w:r>
            <w:t>ter. Check them out in the Styles gallery on the Home tab of the ribbon.</w:t>
          </w:r>
        </w:p>
        <w:p w:rsidR="00C73B24" w:rsidRDefault="009107AB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C73B24" w:rsidRDefault="009107AB">
          <w:r>
            <w:t>Ready to add your digits? No problem. Just click into the sidebar at left and g</w:t>
          </w:r>
          <w:r>
            <w:t>o to it!</w:t>
          </w:r>
        </w:p>
      </w:sdtContent>
    </w:sdt>
    <w:p w:rsidR="00C73B24" w:rsidRDefault="009107AB">
      <w:pPr>
        <w:pStyle w:val="Closing"/>
      </w:pPr>
      <w:r>
        <w:t>Sincerely,</w:t>
      </w:r>
    </w:p>
    <w:sdt>
      <w:sdtPr>
        <w:alias w:val="Your Name"/>
        <w:tag w:val=""/>
        <w:id w:val="1197042864"/>
        <w:placeholder>
          <w:docPart w:val="E82AE5A1A0584C538D900E4C5BAE74D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73B24" w:rsidRDefault="009107AB">
          <w:r>
            <w:t>Todd</w:t>
          </w:r>
        </w:p>
      </w:sdtContent>
    </w:sdt>
    <w:p w:rsidR="00C73B24" w:rsidRDefault="009107AB">
      <w:pPr>
        <w:pStyle w:val="Enclosure"/>
      </w:pPr>
      <w:r>
        <w:t>Enclosure</w:t>
      </w:r>
    </w:p>
    <w:sectPr w:rsidR="00C73B24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7AB" w:rsidRDefault="009107AB">
      <w:pPr>
        <w:spacing w:after="0" w:line="240" w:lineRule="auto"/>
      </w:pPr>
      <w:r>
        <w:separator/>
      </w:r>
    </w:p>
  </w:endnote>
  <w:endnote w:type="continuationSeparator" w:id="0">
    <w:p w:rsidR="009107AB" w:rsidRDefault="0091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B24" w:rsidRDefault="009107AB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3B24" w:rsidRDefault="009107AB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28.8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C73B24" w:rsidRDefault="009107AB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7AB" w:rsidRDefault="009107AB">
      <w:pPr>
        <w:spacing w:after="0" w:line="240" w:lineRule="auto"/>
      </w:pPr>
      <w:r>
        <w:separator/>
      </w:r>
    </w:p>
  </w:footnote>
  <w:footnote w:type="continuationSeparator" w:id="0">
    <w:p w:rsidR="009107AB" w:rsidRDefault="00910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B24" w:rsidRDefault="009107AB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68480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41262E31" id="Straight Connector 2" o:spid="_x0000_s1026" style="position:absolute;z-index:-25164800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B24" w:rsidRDefault="009107AB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66432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53CB579F" id="Straight Connector 9" o:spid="_x0000_s1026" style="position:absolute;z-index:-25165004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304D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AB"/>
    <w:rsid w:val="009107AB"/>
    <w:rsid w:val="00C7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6C45A-7623-4B2B-A3B4-CDBDFB93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2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2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2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2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2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2"/>
    <w:rPr>
      <w:caps/>
      <w:color w:val="969696" w:themeColor="accent3"/>
      <w:sz w:val="20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Chronologic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5451FA0B984E89A54E81E3714ED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94D70-C3DA-4F4A-8481-F0CF962A9FC3}"/>
      </w:docPartPr>
      <w:docPartBody>
        <w:p w:rsidR="00000000" w:rsidRDefault="00000000">
          <w:pPr>
            <w:pStyle w:val="A75451FA0B984E89A54E81E3714EDB78"/>
          </w:pPr>
          <w:r>
            <w:t>[Click to select a date]</w:t>
          </w:r>
        </w:p>
      </w:docPartBody>
    </w:docPart>
    <w:docPart>
      <w:docPartPr>
        <w:name w:val="C9FC5D2FD3DA476B99D94606CFDB1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FA6EF-1FE8-495E-94E9-8432AE633D0D}"/>
      </w:docPartPr>
      <w:docPartBody>
        <w:p w:rsidR="00000000" w:rsidRDefault="00000000">
          <w:pPr>
            <w:pStyle w:val="C9FC5D2FD3DA476B99D94606CFDB1143"/>
          </w:pPr>
          <w:r>
            <w:t>[Recipient Name]</w:t>
          </w:r>
        </w:p>
      </w:docPartBody>
    </w:docPart>
    <w:docPart>
      <w:docPartPr>
        <w:name w:val="FFC6AC2F28B14DC68D0E0689F647F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E62EF-96C3-41A4-9B14-4ABA1A9D6C80}"/>
      </w:docPartPr>
      <w:docPartBody>
        <w:p w:rsidR="00000000" w:rsidRDefault="00000000">
          <w:pPr>
            <w:pStyle w:val="FFC6AC2F28B14DC68D0E0689F647F19A"/>
          </w:pPr>
          <w:r>
            <w:t>[Title]</w:t>
          </w:r>
        </w:p>
      </w:docPartBody>
    </w:docPart>
    <w:docPart>
      <w:docPartPr>
        <w:name w:val="4E3643F24C124DB59ADA2FD236532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D17F-EC44-4573-B07D-629AB13E607E}"/>
      </w:docPartPr>
      <w:docPartBody>
        <w:p w:rsidR="00000000" w:rsidRDefault="00000000">
          <w:pPr>
            <w:pStyle w:val="4E3643F24C124DB59ADA2FD23653268A"/>
          </w:pPr>
          <w:r>
            <w:t>[Company Name]</w:t>
          </w:r>
        </w:p>
      </w:docPartBody>
    </w:docPart>
    <w:docPart>
      <w:docPartPr>
        <w:name w:val="C18FC1FDB3FA48DCA8F303573E56D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FCA53-3A24-45AB-8C52-E59952D0D1FA}"/>
      </w:docPartPr>
      <w:docPartBody>
        <w:p w:rsidR="00000000" w:rsidRDefault="00000000">
          <w:pPr>
            <w:pStyle w:val="C18FC1FDB3FA48DCA8F303573E56D039"/>
          </w:pPr>
          <w:r>
            <w:t>[Street Address]</w:t>
          </w:r>
        </w:p>
      </w:docPartBody>
    </w:docPart>
    <w:docPart>
      <w:docPartPr>
        <w:name w:val="0DB41B89AE114EC085946B6A21750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BF851-CEBC-4A95-A483-8D627A0E215D}"/>
      </w:docPartPr>
      <w:docPartBody>
        <w:p w:rsidR="00000000" w:rsidRDefault="00000000">
          <w:pPr>
            <w:pStyle w:val="0DB41B89AE114EC085946B6A217504F2"/>
          </w:pPr>
          <w:r>
            <w:t>[City, ST Zip Code]</w:t>
          </w:r>
        </w:p>
      </w:docPartBody>
    </w:docPart>
    <w:docPart>
      <w:docPartPr>
        <w:name w:val="39E69FE19B8F4220A751E59EB3A5A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7F4CB-B6C0-4D33-86F4-88E58335BDCC}"/>
      </w:docPartPr>
      <w:docPartBody>
        <w:p w:rsidR="00000000" w:rsidRDefault="00000000">
          <w:pPr>
            <w:pStyle w:val="39E69FE19B8F4220A751E59EB3A5A37C"/>
          </w:pPr>
          <w:r>
            <w:t>[Recipient]</w:t>
          </w:r>
        </w:p>
      </w:docPartBody>
    </w:docPart>
    <w:docPart>
      <w:docPartPr>
        <w:name w:val="5FC4F76B61864BADB0C3B55432E79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CF854-77F2-4C27-B732-05224B24BF69}"/>
      </w:docPartPr>
      <w:docPartBody>
        <w:p w:rsidR="00416094" w:rsidRDefault="00000000">
          <w:r>
            <w:t>If you’re ready to write, just click here and go to it! Or, if you want to customize the look of your letter, you can do that in almost no time…</w:t>
          </w:r>
        </w:p>
        <w:p w:rsidR="00416094" w:rsidRDefault="00000000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416094" w:rsidRDefault="00000000">
          <w:pPr>
            <w:pStyle w:val="ListBullet"/>
          </w:pPr>
          <w:r>
            <w:t>We’ve also created styles that let you match the formatting you see in this letter. Check them out in the Styles gallery on the Home tab of the ribbon.</w:t>
          </w:r>
        </w:p>
        <w:p w:rsidR="00416094" w:rsidRDefault="00000000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000000" w:rsidRDefault="00000000">
          <w:pPr>
            <w:pStyle w:val="5FC4F76B61864BADB0C3B55432E798EF"/>
          </w:pPr>
          <w:r>
            <w:t>Ready to add your digits? No problem. Just click into the sidebar at left and go to it!</w:t>
          </w:r>
        </w:p>
      </w:docPartBody>
    </w:docPart>
    <w:docPart>
      <w:docPartPr>
        <w:name w:val="E82AE5A1A0584C538D900E4C5BAE7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ABE9-72C5-4368-BB9D-0D30B4116B7E}"/>
      </w:docPartPr>
      <w:docPartBody>
        <w:p w:rsidR="00000000" w:rsidRDefault="00000000">
          <w:pPr>
            <w:pStyle w:val="E82AE5A1A0584C538D900E4C5BAE74D5"/>
          </w:pPr>
          <w:r>
            <w:t>[Your Name]</w:t>
          </w:r>
        </w:p>
      </w:docPartBody>
    </w:docPart>
    <w:docPart>
      <w:docPartPr>
        <w:name w:val="3D2B6B3015654F1BA04FC0C65F415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F17E4-CDFD-49B6-B8F4-458A9DF4C349}"/>
      </w:docPartPr>
      <w:docPartBody>
        <w:p w:rsidR="00000000" w:rsidRDefault="00000000">
          <w:pPr>
            <w:pStyle w:val="3D2B6B3015654F1BA04FC0C65F415825"/>
          </w:pPr>
          <w:r>
            <w:t>[Job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5451FA0B984E89A54E81E3714EDB78">
    <w:name w:val="A75451FA0B984E89A54E81E3714EDB78"/>
  </w:style>
  <w:style w:type="paragraph" w:customStyle="1" w:styleId="C9FC5D2FD3DA476B99D94606CFDB1143">
    <w:name w:val="C9FC5D2FD3DA476B99D94606CFDB1143"/>
  </w:style>
  <w:style w:type="paragraph" w:customStyle="1" w:styleId="FFC6AC2F28B14DC68D0E0689F647F19A">
    <w:name w:val="FFC6AC2F28B14DC68D0E0689F647F19A"/>
  </w:style>
  <w:style w:type="paragraph" w:customStyle="1" w:styleId="4E3643F24C124DB59ADA2FD23653268A">
    <w:name w:val="4E3643F24C124DB59ADA2FD23653268A"/>
  </w:style>
  <w:style w:type="paragraph" w:customStyle="1" w:styleId="C18FC1FDB3FA48DCA8F303573E56D039">
    <w:name w:val="C18FC1FDB3FA48DCA8F303573E56D039"/>
  </w:style>
  <w:style w:type="paragraph" w:customStyle="1" w:styleId="0DB41B89AE114EC085946B6A217504F2">
    <w:name w:val="0DB41B89AE114EC085946B6A217504F2"/>
  </w:style>
  <w:style w:type="paragraph" w:customStyle="1" w:styleId="39E69FE19B8F4220A751E59EB3A5A37C">
    <w:name w:val="39E69FE19B8F4220A751E59EB3A5A37C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color w:val="000000" w:themeColor="text1"/>
      <w:sz w:val="20"/>
      <w:lang w:eastAsia="ja-JP"/>
    </w:rPr>
  </w:style>
  <w:style w:type="paragraph" w:customStyle="1" w:styleId="5FC4F76B61864BADB0C3B55432E798EF">
    <w:name w:val="5FC4F76B61864BADB0C3B55432E798EF"/>
  </w:style>
  <w:style w:type="paragraph" w:customStyle="1" w:styleId="E82AE5A1A0584C538D900E4C5BAE74D5">
    <w:name w:val="E82AE5A1A0584C538D900E4C5BAE74D5"/>
  </w:style>
  <w:style w:type="paragraph" w:customStyle="1" w:styleId="3D2B6B3015654F1BA04FC0C65F415825">
    <w:name w:val="3D2B6B3015654F1BA04FC0C65F415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882E5C-0A69-4897-888E-9272B8348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98D50-98C6-471E-A4FA-A8E94990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ChronologicalLetter.dotx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Todd</dc:creator>
  <cp:keywords/>
  <cp:lastModifiedBy>Todd Makeever</cp:lastModifiedBy>
  <cp:revision>1</cp:revision>
  <dcterms:created xsi:type="dcterms:W3CDTF">2015-08-20T02:32:00Z</dcterms:created>
  <dcterms:modified xsi:type="dcterms:W3CDTF">2015-08-20T02:33:00Z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TC028350519991</vt:lpwstr>
  </property>
</Properties>
</file>